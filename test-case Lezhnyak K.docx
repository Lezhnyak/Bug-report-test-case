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43D" w:rsidRPr="0065439C" w:rsidRDefault="00E8743D" w:rsidP="000D15C9">
      <w:pPr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8C5DD5">
        <w:rPr>
          <w:rFonts w:ascii="Times New Roman" w:hAnsi="Times New Roman"/>
          <w:b/>
          <w:bCs/>
          <w:i/>
          <w:sz w:val="28"/>
          <w:szCs w:val="28"/>
        </w:rPr>
        <w:t>Тест-кейс</w:t>
      </w:r>
    </w:p>
    <w:p w:rsidR="00E8743D" w:rsidRPr="0065439C" w:rsidRDefault="00E8743D" w:rsidP="008C5DD5">
      <w:pPr>
        <w:rPr>
          <w:rFonts w:ascii="Times New Roman" w:hAnsi="Times New Roman"/>
          <w:b/>
          <w:bCs/>
          <w:i/>
          <w:sz w:val="28"/>
          <w:szCs w:val="28"/>
        </w:rPr>
      </w:pPr>
    </w:p>
    <w:p w:rsidR="00E8743D" w:rsidRPr="0065439C" w:rsidRDefault="00E8743D">
      <w:pPr>
        <w:rPr>
          <w:rFonts w:ascii="Times New Roman" w:hAnsi="Times New Roman"/>
          <w:bCs/>
          <w:i/>
          <w:sz w:val="28"/>
          <w:szCs w:val="28"/>
        </w:rPr>
      </w:pPr>
      <w:r w:rsidRPr="008C5DD5">
        <w:rPr>
          <w:rFonts w:ascii="Times New Roman" w:hAnsi="Times New Roman"/>
          <w:bCs/>
          <w:i/>
          <w:sz w:val="28"/>
          <w:szCs w:val="28"/>
        </w:rPr>
        <w:t>Важно!</w:t>
      </w:r>
      <w:r w:rsidRPr="000D15C9">
        <w:rPr>
          <w:rFonts w:ascii="Times New Roman" w:hAnsi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/>
          <w:bCs/>
          <w:i/>
          <w:sz w:val="28"/>
          <w:szCs w:val="28"/>
        </w:rPr>
        <w:t>Я не очень понял требования, и, основываясь на личной гипотезе определил границы с минимальным значением 01.01.0001 и максимальным 31.12.999, т.к. введение значений вне диапазона 01.01.2010-01.01.2018 является возможным.</w:t>
      </w:r>
    </w:p>
    <w:p w:rsidR="00E8743D" w:rsidRDefault="00E8743D">
      <w:pPr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Если указанные в скобках значения действительно являются минимальными и максимальными границами, могу переделать тестовую документацию и баг-репорт.</w:t>
      </w:r>
    </w:p>
    <w:p w:rsidR="00E8743D" w:rsidRDefault="00E8743D">
      <w:pPr>
        <w:rPr>
          <w:rFonts w:ascii="Times New Roman" w:hAnsi="Times New Roman"/>
          <w:bCs/>
          <w:i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67"/>
        <w:gridCol w:w="1617"/>
        <w:gridCol w:w="6462"/>
        <w:gridCol w:w="2409"/>
        <w:gridCol w:w="2126"/>
        <w:gridCol w:w="1417"/>
      </w:tblGrid>
      <w:tr w:rsidR="00E8743D" w:rsidRPr="0061479F" w:rsidTr="0061479F">
        <w:tc>
          <w:tcPr>
            <w:tcW w:w="567" w:type="dxa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617" w:type="dxa"/>
          </w:tcPr>
          <w:p w:rsidR="00E8743D" w:rsidRPr="0061479F" w:rsidRDefault="00E8743D" w:rsidP="0061479F">
            <w:pPr>
              <w:spacing w:after="0" w:line="57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color w:val="180620"/>
                <w:sz w:val="24"/>
                <w:szCs w:val="24"/>
              </w:rPr>
              <w:t>Описание</w:t>
            </w:r>
          </w:p>
        </w:tc>
        <w:tc>
          <w:tcPr>
            <w:tcW w:w="6462" w:type="dxa"/>
          </w:tcPr>
          <w:p w:rsidR="00E8743D" w:rsidRPr="0061479F" w:rsidRDefault="00E8743D" w:rsidP="0061479F">
            <w:pPr>
              <w:spacing w:after="0" w:line="57" w:lineRule="atLeast"/>
              <w:jc w:val="center"/>
              <w:rPr>
                <w:rFonts w:ascii="Times New Roman" w:hAnsi="Times New Roman"/>
                <w:color w:val="180620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color w:val="180620"/>
                <w:sz w:val="24"/>
                <w:szCs w:val="24"/>
              </w:rPr>
              <w:t>Шаги</w:t>
            </w:r>
          </w:p>
          <w:p w:rsidR="00E8743D" w:rsidRPr="0061479F" w:rsidRDefault="00E8743D" w:rsidP="0061479F">
            <w:pPr>
              <w:spacing w:after="0" w:line="57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color w:val="180620"/>
                <w:sz w:val="24"/>
                <w:szCs w:val="24"/>
              </w:rPr>
              <w:t>воспроизведения</w:t>
            </w:r>
          </w:p>
        </w:tc>
        <w:tc>
          <w:tcPr>
            <w:tcW w:w="2409" w:type="dxa"/>
          </w:tcPr>
          <w:p w:rsidR="00E8743D" w:rsidRPr="0061479F" w:rsidRDefault="00E8743D" w:rsidP="0061479F">
            <w:pPr>
              <w:spacing w:after="0" w:line="57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color w:val="180620"/>
                <w:sz w:val="24"/>
                <w:szCs w:val="24"/>
              </w:rPr>
              <w:t>Ожидаемый результат</w:t>
            </w:r>
          </w:p>
        </w:tc>
        <w:tc>
          <w:tcPr>
            <w:tcW w:w="2126" w:type="dxa"/>
          </w:tcPr>
          <w:p w:rsidR="00E8743D" w:rsidRPr="0061479F" w:rsidRDefault="00E8743D" w:rsidP="0061479F">
            <w:pPr>
              <w:spacing w:after="0" w:line="57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color w:val="180620"/>
                <w:sz w:val="24"/>
                <w:szCs w:val="24"/>
              </w:rPr>
              <w:t>Фактический результат</w:t>
            </w:r>
          </w:p>
        </w:tc>
        <w:tc>
          <w:tcPr>
            <w:tcW w:w="1417" w:type="dxa"/>
          </w:tcPr>
          <w:p w:rsidR="00E8743D" w:rsidRPr="0061479F" w:rsidRDefault="00E8743D" w:rsidP="0061479F">
            <w:pPr>
              <w:spacing w:after="0" w:line="57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color w:val="180620"/>
                <w:sz w:val="24"/>
                <w:szCs w:val="24"/>
              </w:rPr>
              <w:t>Статус</w:t>
            </w:r>
          </w:p>
        </w:tc>
      </w:tr>
      <w:tr w:rsidR="00E8743D" w:rsidRPr="0061479F" w:rsidTr="0061479F">
        <w:trPr>
          <w:trHeight w:val="2424"/>
        </w:trPr>
        <w:tc>
          <w:tcPr>
            <w:tcW w:w="567" w:type="dxa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Позитивный тест </w:t>
            </w:r>
          </w:p>
        </w:tc>
        <w:tc>
          <w:tcPr>
            <w:tcW w:w="6462" w:type="dxa"/>
          </w:tcPr>
          <w:p w:rsidR="00E8743D" w:rsidRPr="0061479F" w:rsidRDefault="00E8743D" w:rsidP="0061479F">
            <w:pPr>
              <w:spacing w:after="0" w:line="240" w:lineRule="auto"/>
              <w:jc w:val="both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Проверить правильность написания первой строки на отсутствие грамматических и логических ошибок.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2.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01.01.2010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jc w:val="both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Проверить правильность написания второй строки на отсутствие грамматических и логических ошибок.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5.  В поле «Введите конечную дату в формате d.m.y (01.01.2018):»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01.01.2018</w:t>
            </w:r>
          </w:p>
        </w:tc>
        <w:tc>
          <w:tcPr>
            <w:tcW w:w="2409" w:type="dxa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Выведена дата в заданном формате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и время из указанного диапазона</w:t>
            </w:r>
          </w:p>
        </w:tc>
        <w:tc>
          <w:tcPr>
            <w:tcW w:w="2126" w:type="dxa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Выведена дата в формате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 xml:space="preserve"> и время из указанного диапазона с ошибкой вида: 27:45:36.040</w:t>
            </w:r>
          </w:p>
        </w:tc>
        <w:tc>
          <w:tcPr>
            <w:tcW w:w="1417" w:type="dxa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провален</w:t>
            </w:r>
          </w:p>
        </w:tc>
      </w:tr>
      <w:tr w:rsidR="00E8743D" w:rsidRPr="0061479F" w:rsidTr="0061479F">
        <w:trPr>
          <w:trHeight w:val="1355"/>
        </w:trPr>
        <w:tc>
          <w:tcPr>
            <w:tcW w:w="56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граничных значений по дате. Нижняя граница.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31.12.0000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корректное значение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19.10.2016</w:t>
            </w:r>
          </w:p>
        </w:tc>
        <w:tc>
          <w:tcPr>
            <w:tcW w:w="2409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</w:tc>
        <w:tc>
          <w:tcPr>
            <w:tcW w:w="2126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743D" w:rsidRPr="0061479F" w:rsidTr="0061479F">
        <w:trPr>
          <w:trHeight w:val="1417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01.01.0001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корректное значение </w:t>
            </w:r>
            <w:r>
              <w:rPr>
                <w:rFonts w:ascii="Times New Roman" w:hAnsi="Times New Roman"/>
                <w:sz w:val="24"/>
                <w:szCs w:val="24"/>
              </w:rPr>
              <w:t>19.10.2016</w:t>
            </w:r>
          </w:p>
        </w:tc>
        <w:tc>
          <w:tcPr>
            <w:tcW w:w="2409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Выведена дата в заданном формате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и время из указанного диапазона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Выведена дата в формате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 xml:space="preserve"> и время из указанного диапазона с ошибкой вида: 55:40:30.013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провален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1275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02.01.0001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корректное значение </w:t>
            </w:r>
            <w:r>
              <w:rPr>
                <w:rFonts w:ascii="Times New Roman" w:hAnsi="Times New Roman"/>
                <w:sz w:val="24"/>
                <w:szCs w:val="24"/>
              </w:rPr>
              <w:t>19.10.2016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1303"/>
        </w:trPr>
        <w:tc>
          <w:tcPr>
            <w:tcW w:w="56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граничных значений по дате. Верхняя граница.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</w:t>
            </w:r>
            <w:r>
              <w:rPr>
                <w:rFonts w:ascii="Times New Roman" w:hAnsi="Times New Roman"/>
                <w:sz w:val="24"/>
                <w:szCs w:val="24"/>
              </w:rPr>
              <w:t>:» ввести корректное значение 03</w:t>
            </w: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.10</w:t>
            </w:r>
            <w:r w:rsidRPr="0061479F">
              <w:rPr>
                <w:rFonts w:ascii="Times New Roman" w:hAnsi="Times New Roman"/>
                <w:sz w:val="24"/>
                <w:szCs w:val="24"/>
                <w:highlight w:val="white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30.12.9999</w:t>
            </w:r>
          </w:p>
        </w:tc>
        <w:tc>
          <w:tcPr>
            <w:tcW w:w="2409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Выведена дата в заданном формате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и время из указанного диапазона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Выведена дата в формате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 xml:space="preserve"> и время из указанного диапазона с ошибкой вида: 56:30:40.324</w:t>
            </w:r>
          </w:p>
        </w:tc>
        <w:tc>
          <w:tcPr>
            <w:tcW w:w="14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провален</w:t>
            </w:r>
          </w:p>
        </w:tc>
      </w:tr>
      <w:tr w:rsidR="00E8743D" w:rsidRPr="0061479F" w:rsidTr="0061479F">
        <w:trPr>
          <w:trHeight w:val="1330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</w:t>
            </w:r>
            <w:r>
              <w:rPr>
                <w:rFonts w:ascii="Times New Roman" w:hAnsi="Times New Roman"/>
                <w:sz w:val="24"/>
                <w:szCs w:val="24"/>
              </w:rPr>
              <w:t>:» ввести корректное значение 24</w:t>
            </w:r>
            <w:r>
              <w:rPr>
                <w:rFonts w:ascii="Times New Roman" w:hAnsi="Times New Roman"/>
                <w:sz w:val="24"/>
                <w:szCs w:val="24"/>
                <w:highlight w:val="white"/>
              </w:rPr>
              <w:t>.10</w:t>
            </w:r>
            <w:r w:rsidRPr="0061479F">
              <w:rPr>
                <w:rFonts w:ascii="Times New Roman" w:hAnsi="Times New Roman"/>
                <w:sz w:val="24"/>
                <w:szCs w:val="24"/>
                <w:highlight w:val="white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31.12.9999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1358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корректное значение 15.12.2016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01.12.10000</w:t>
            </w:r>
          </w:p>
        </w:tc>
        <w:tc>
          <w:tcPr>
            <w:tcW w:w="2409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</w:tc>
        <w:tc>
          <w:tcPr>
            <w:tcW w:w="2126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743D" w:rsidRPr="0061479F" w:rsidTr="0061479F">
        <w:tc>
          <w:tcPr>
            <w:tcW w:w="56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на «0» поля  «Введите начальную дату в формате d.m.y (01.01.2010):»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2" w:type="dxa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дату полностью: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00.00.0000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</w:t>
            </w:r>
            <w:r>
              <w:rPr>
                <w:rFonts w:ascii="Times New Roman" w:hAnsi="Times New Roman"/>
                <w:sz w:val="24"/>
                <w:szCs w:val="24"/>
              </w:rPr>
              <w:t>:» ввести корректное значение 02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.02.201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743D" w:rsidRPr="0061479F" w:rsidTr="0061479F">
        <w:trPr>
          <w:trHeight w:val="1704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год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23.08.0000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</w:t>
            </w:r>
            <w:r>
              <w:rPr>
                <w:rFonts w:ascii="Times New Roman" w:hAnsi="Times New Roman"/>
                <w:sz w:val="24"/>
                <w:szCs w:val="24"/>
              </w:rPr>
              <w:t>:» ввести корректное значение 02.02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.2012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месяц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23.00.2010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корректное значение 05.05.20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день: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00.05.2016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корректное значение 23.05.2016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корректное значение 24.02.2014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на «0» поля  «Введите конечную дату в формате d.m.y (01.01.2010):»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дату полностью: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корректное значение 05.02.201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корректное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00.00.0000</w:t>
            </w:r>
          </w:p>
        </w:tc>
        <w:tc>
          <w:tcPr>
            <w:tcW w:w="2409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</w:tc>
        <w:tc>
          <w:tcPr>
            <w:tcW w:w="2126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1669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год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</w:t>
            </w:r>
            <w:r>
              <w:rPr>
                <w:rFonts w:ascii="Times New Roman" w:hAnsi="Times New Roman"/>
                <w:sz w:val="24"/>
                <w:szCs w:val="24"/>
              </w:rPr>
              <w:t>01.01.2010):» ввести значение 30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.08.20</w:t>
            </w: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корректное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23.08.0000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месяц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корректное значение 23.04.2010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23.00.2010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день: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корректное значение 06.05.2016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00.05.2016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</w:t>
            </w:r>
            <w:r>
              <w:rPr>
                <w:rFonts w:ascii="Times New Roman" w:hAnsi="Times New Roman"/>
                <w:sz w:val="24"/>
                <w:szCs w:val="24"/>
              </w:rPr>
              <w:t>01.01.2010):» ввести значение 11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.11.2011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на максимальные значения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дня и месяца, т.к. год уже проверен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месяц для первой строки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12.14.2010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</w:t>
            </w:r>
            <w:r>
              <w:rPr>
                <w:rFonts w:ascii="Times New Roman" w:hAnsi="Times New Roman"/>
                <w:sz w:val="24"/>
                <w:szCs w:val="24"/>
              </w:rPr>
              <w:t>ввести корректное значение 15.05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месяц для второй строки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корректное значение 23.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.2010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05.13.2018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день для первой строки:</w:t>
            </w:r>
          </w:p>
          <w:p w:rsidR="00E8743D" w:rsidRPr="0061479F" w:rsidRDefault="00E8743D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32.05.2016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корректное значение 23.06.2016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Проверить отдельно день для второй строки: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27.04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.2015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 xml:space="preserve"> 31.04.2016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на несуществующие даты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29.02.2014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корректное значение 24.03.2014</w:t>
            </w:r>
          </w:p>
        </w:tc>
        <w:tc>
          <w:tcPr>
            <w:tcW w:w="2409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корректное значение</w:t>
            </w:r>
            <w:r w:rsidRPr="0061479F">
              <w:rPr>
                <w:rFonts w:ascii="Times New Roman" w:hAnsi="Times New Roman"/>
                <w:sz w:val="24"/>
                <w:szCs w:val="24"/>
                <w:highlight w:val="white"/>
              </w:rPr>
              <w:t xml:space="preserve"> 12.02.2012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61479F">
              <w:rPr>
                <w:rFonts w:ascii="Times New Roman" w:hAnsi="Times New Roman"/>
                <w:sz w:val="24"/>
                <w:szCs w:val="24"/>
                <w:highlight w:val="yellow"/>
              </w:rPr>
              <w:t>29.02.2014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76"/>
        </w:trPr>
        <w:tc>
          <w:tcPr>
            <w:tcW w:w="56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Проверка корректности ввода даты в високосный год 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29.02.2016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12.12.2017</w:t>
            </w:r>
          </w:p>
        </w:tc>
        <w:tc>
          <w:tcPr>
            <w:tcW w:w="2409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Выведена дата в заданном формате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.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и время из указанного диапазона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Выведена дата в формате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yyyy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mm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-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dd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 xml:space="preserve"> и время из указанного диапазона с ошибкой вида: 30:28:50.506</w:t>
            </w:r>
          </w:p>
        </w:tc>
        <w:tc>
          <w:tcPr>
            <w:tcW w:w="14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провален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Проверка корректности ввода даты в високосный год 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значение 22.12.2004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3. В поле «Введите конечную дату в формате d.m.y (01.01.2018):»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29.02.2016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9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Тест на неверный формат даты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02-11-2010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01.12.2021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4. Повторить кейс, только ввести в первую строку значение </w:t>
            </w:r>
          </w:p>
          <w:p w:rsidR="00E8743D" w:rsidRPr="0061479F" w:rsidRDefault="00E8743D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01.12.2021, во вторую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01-12-2019</w:t>
            </w:r>
          </w:p>
        </w:tc>
        <w:tc>
          <w:tcPr>
            <w:tcW w:w="2409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76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22.12.11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</w:t>
            </w:r>
            <w:r>
              <w:rPr>
                <w:rFonts w:ascii="Times New Roman" w:hAnsi="Times New Roman"/>
                <w:sz w:val="24"/>
                <w:szCs w:val="24"/>
              </w:rPr>
              <w:t>01.01.2018):» ввести значение 06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.12.2021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8C5DD5">
              <w:rPr>
                <w:rFonts w:ascii="Times New Roman" w:hAnsi="Times New Roman"/>
                <w:sz w:val="24"/>
                <w:szCs w:val="24"/>
              </w:rPr>
              <w:t>14/08/2003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01.04.2016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строки.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 </w:t>
            </w:r>
            <w:r w:rsidRPr="00696AE5">
              <w:rPr>
                <w:rFonts w:ascii="Times New Roman" w:hAnsi="Times New Roman"/>
                <w:sz w:val="24"/>
                <w:szCs w:val="24"/>
              </w:rPr>
              <w:t>2003-12-15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</w:t>
            </w:r>
            <w:r>
              <w:rPr>
                <w:rFonts w:ascii="Times New Roman" w:hAnsi="Times New Roman"/>
                <w:sz w:val="24"/>
                <w:szCs w:val="24"/>
              </w:rPr>
              <w:t>18):» ввести значение 12.12.2012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строки.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696AE5">
              <w:rPr>
                <w:rFonts w:ascii="Times New Roman" w:hAnsi="Times New Roman"/>
                <w:sz w:val="24"/>
                <w:szCs w:val="24"/>
              </w:rPr>
              <w:t>08-25-1993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01.01.2018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строки.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696AE5">
              <w:rPr>
                <w:rFonts w:ascii="Times New Roman" w:hAnsi="Times New Roman"/>
                <w:sz w:val="24"/>
                <w:szCs w:val="24"/>
              </w:rPr>
              <w:t>02.02.2012г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01.01.2011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строки.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696AE5">
              <w:rPr>
                <w:rFonts w:ascii="Times New Roman" w:hAnsi="Times New Roman"/>
                <w:sz w:val="24"/>
                <w:szCs w:val="24"/>
              </w:rPr>
              <w:t>06. 10. 2003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01.01.2018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строки.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highlight w:val="yellow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 xml:space="preserve">1. В поле «Введите начальную дату в формате d.m.y (01.01.2010):» ввести значение </w:t>
            </w:r>
            <w:r w:rsidRPr="00696AE5">
              <w:rPr>
                <w:rFonts w:ascii="Times New Roman" w:hAnsi="Times New Roman"/>
                <w:sz w:val="24"/>
                <w:szCs w:val="24"/>
              </w:rPr>
              <w:t>06 июня  2009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01.01.2018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4. Повторить кейс для второй строки.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76"/>
        </w:trPr>
        <w:tc>
          <w:tcPr>
            <w:tcW w:w="56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Негативные тесты</w:t>
            </w: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</w:t>
            </w:r>
            <w:r>
              <w:rPr>
                <w:rFonts w:ascii="Times New Roman" w:hAnsi="Times New Roman"/>
                <w:sz w:val="24"/>
                <w:szCs w:val="24"/>
              </w:rPr>
              <w:t>01.01.2010):» ввести значение 11.11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</w:t>
            </w:r>
            <w:r>
              <w:rPr>
                <w:rFonts w:ascii="Times New Roman" w:hAnsi="Times New Roman"/>
                <w:sz w:val="24"/>
                <w:szCs w:val="24"/>
              </w:rPr>
              <w:t>01.01.2018):» ввести значение 11.11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.2010</w:t>
            </w:r>
          </w:p>
        </w:tc>
        <w:tc>
          <w:tcPr>
            <w:tcW w:w="2409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Появилось сообщение об ошибке: Введенные значения неверные. Попробуйте еще раз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Совпадает с ожидаемым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успешно</w:t>
            </w: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</w:pPr>
          </w:p>
          <w:p w:rsidR="00E8743D" w:rsidRPr="0061479F" w:rsidRDefault="00E8743D" w:rsidP="006147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значение 01.02.2010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01.02.2009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253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буквенное значение «арвапрвапр»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40" w:lineRule="auto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буквенное значение «олдтбол»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992"/>
        </w:trPr>
        <w:tc>
          <w:tcPr>
            <w:tcW w:w="56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6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6462" w:type="dxa"/>
            <w:vMerge w:val="restart"/>
          </w:tcPr>
          <w:p w:rsidR="00E8743D" w:rsidRPr="0061479F" w:rsidRDefault="00E8743D" w:rsidP="0061479F">
            <w:pPr>
              <w:spacing w:after="0" w:line="283" w:lineRule="atLeast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1. В поле «Введите начальную дату в формате d.m.y (01.01.2010):» ввести значение «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!@$#$$#^&amp;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83" w:lineRule="atLeast"/>
            </w:pPr>
            <w:r w:rsidRPr="0061479F">
              <w:rPr>
                <w:rFonts w:ascii="Times New Roman" w:hAnsi="Times New Roman"/>
                <w:sz w:val="24"/>
                <w:szCs w:val="24"/>
              </w:rPr>
              <w:t>2. Нажать кнопку «</w:t>
            </w:r>
            <w:r w:rsidRPr="0061479F">
              <w:rPr>
                <w:rFonts w:ascii="Times New Roman" w:hAnsi="Times New Roman"/>
                <w:sz w:val="24"/>
                <w:szCs w:val="24"/>
                <w:lang w:val="en-US"/>
              </w:rPr>
              <w:t>enter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8743D" w:rsidRPr="0061479F" w:rsidRDefault="00E8743D" w:rsidP="0061479F">
            <w:pPr>
              <w:spacing w:after="0" w:line="283" w:lineRule="atLeast"/>
              <w:rPr>
                <w:rFonts w:ascii="Times New Roman" w:hAnsi="Times New Roman"/>
                <w:sz w:val="24"/>
                <w:szCs w:val="24"/>
              </w:rPr>
            </w:pPr>
            <w:r w:rsidRPr="0061479F">
              <w:rPr>
                <w:rFonts w:ascii="Times New Roman" w:hAnsi="Times New Roman"/>
                <w:sz w:val="24"/>
                <w:szCs w:val="24"/>
              </w:rPr>
              <w:t>3. В поле «Введите конечную дату в формате d.m.y (01.01.2018):» ввести значение «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1228553636</w:t>
            </w:r>
            <w:r>
              <w:rPr>
                <w:rFonts w:ascii="Times New Roman" w:hAnsi="Times New Roman"/>
                <w:sz w:val="24"/>
                <w:szCs w:val="24"/>
              </w:rPr>
              <w:t>76589</w:t>
            </w:r>
            <w:r w:rsidRPr="000D15C9">
              <w:rPr>
                <w:rFonts w:ascii="Times New Roman" w:hAnsi="Times New Roman"/>
                <w:sz w:val="24"/>
                <w:szCs w:val="24"/>
              </w:rPr>
              <w:t>3</w:t>
            </w:r>
            <w:r w:rsidRPr="0061479F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409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2126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  <w:tc>
          <w:tcPr>
            <w:tcW w:w="1417" w:type="dxa"/>
            <w:vMerge/>
          </w:tcPr>
          <w:p w:rsidR="00E8743D" w:rsidRPr="0061479F" w:rsidRDefault="00E8743D" w:rsidP="0061479F">
            <w:pPr>
              <w:spacing w:after="0" w:line="240" w:lineRule="auto"/>
            </w:pPr>
          </w:p>
        </w:tc>
      </w:tr>
      <w:tr w:rsidR="00E8743D" w:rsidRPr="0061479F" w:rsidTr="0061479F">
        <w:trPr>
          <w:trHeight w:val="1910"/>
        </w:trPr>
        <w:tc>
          <w:tcPr>
            <w:tcW w:w="14598" w:type="dxa"/>
            <w:gridSpan w:val="6"/>
            <w:vMerge w:val="restart"/>
          </w:tcPr>
          <w:p w:rsidR="00E8743D" w:rsidRPr="000E4CE6" w:rsidRDefault="00E8743D" w:rsidP="0061479F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0E4C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Предложения для оптимизации:</w:t>
            </w:r>
          </w:p>
          <w:p w:rsidR="00E8743D" w:rsidRDefault="00E8743D" w:rsidP="0061479F">
            <w:pPr>
              <w:pStyle w:val="ListParagraph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  <w:ind w:left="1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E4CE6">
              <w:rPr>
                <w:rFonts w:ascii="Times New Roman" w:hAnsi="Times New Roman"/>
                <w:i/>
                <w:sz w:val="24"/>
                <w:szCs w:val="24"/>
              </w:rPr>
              <w:t>При вводе некорректного значения выдавать точное описание. Например, "Формат даты указан не верно".</w:t>
            </w:r>
          </w:p>
          <w:p w:rsidR="00E8743D" w:rsidRPr="000E4CE6" w:rsidRDefault="00E8743D" w:rsidP="00696AE5">
            <w:pPr>
              <w:pStyle w:val="ListParagraph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  <w:ind w:left="1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E4CE6">
              <w:rPr>
                <w:rFonts w:ascii="Times New Roman" w:hAnsi="Times New Roman"/>
                <w:i/>
                <w:sz w:val="24"/>
                <w:szCs w:val="24"/>
              </w:rPr>
              <w:t>Для удобства сделать мини-календарь с выбором дат.</w:t>
            </w:r>
          </w:p>
          <w:p w:rsidR="00E8743D" w:rsidRPr="000E4CE6" w:rsidRDefault="00E8743D" w:rsidP="0061479F">
            <w:pPr>
              <w:pStyle w:val="ListParagraph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  <w:ind w:left="14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0E4CE6">
              <w:rPr>
                <w:rFonts w:ascii="Times New Roman" w:hAnsi="Times New Roman"/>
                <w:i/>
                <w:sz w:val="24"/>
                <w:szCs w:val="24"/>
              </w:rPr>
              <w:t xml:space="preserve">После ввода корректных значений нет возможности остаться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на форме. Было бы удобнее, если добавить</w:t>
            </w:r>
            <w:r w:rsidRPr="000E4CE6">
              <w:rPr>
                <w:rFonts w:ascii="Times New Roman" w:hAnsi="Times New Roman"/>
                <w:i/>
                <w:sz w:val="24"/>
                <w:szCs w:val="24"/>
              </w:rPr>
              <w:t xml:space="preserve"> кнопку для возврата к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исходной </w:t>
            </w:r>
            <w:r w:rsidRPr="000E4CE6">
              <w:rPr>
                <w:rFonts w:ascii="Times New Roman" w:hAnsi="Times New Roman"/>
                <w:i/>
                <w:sz w:val="24"/>
                <w:szCs w:val="24"/>
              </w:rPr>
              <w:t xml:space="preserve"> форме ввода даты. </w:t>
            </w:r>
          </w:p>
          <w:p w:rsidR="00E8743D" w:rsidRPr="0061479F" w:rsidRDefault="00E8743D" w:rsidP="0061479F">
            <w:pPr>
              <w:pStyle w:val="ListParagraph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E4CE6">
              <w:rPr>
                <w:rFonts w:ascii="Times New Roman" w:hAnsi="Times New Roman"/>
                <w:i/>
                <w:sz w:val="24"/>
                <w:szCs w:val="24"/>
              </w:rPr>
              <w:t xml:space="preserve">Исправить формат даты в строке dd.mm.yyyy (а не </w:t>
            </w:r>
            <w:r w:rsidRPr="00696AE5">
              <w:rPr>
                <w:rFonts w:ascii="Times New Roman" w:hAnsi="Times New Roman"/>
                <w:i/>
                <w:sz w:val="24"/>
                <w:szCs w:val="24"/>
              </w:rPr>
              <w:t>«</w:t>
            </w:r>
            <w:r w:rsidRPr="00696AE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696AE5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696AE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m</w:t>
            </w:r>
            <w:r w:rsidRPr="00696AE5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696AE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y</w:t>
            </w:r>
            <w:r w:rsidRPr="00696AE5">
              <w:rPr>
                <w:rFonts w:ascii="Times New Roman" w:hAnsi="Times New Roman"/>
                <w:i/>
                <w:sz w:val="24"/>
                <w:szCs w:val="24"/>
              </w:rPr>
              <w:t>.»</w:t>
            </w:r>
            <w:r w:rsidRPr="000E4CE6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</w:tc>
      </w:tr>
    </w:tbl>
    <w:p w:rsidR="00E8743D" w:rsidRDefault="00E8743D"/>
    <w:sectPr w:rsidR="00E8743D" w:rsidSect="005A17BA">
      <w:headerReference w:type="default" r:id="rId7"/>
      <w:pgSz w:w="16838" w:h="11906" w:orient="landscape"/>
      <w:pgMar w:top="1134" w:right="1134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43D" w:rsidRDefault="00E8743D">
      <w:pPr>
        <w:spacing w:after="0" w:line="240" w:lineRule="auto"/>
      </w:pPr>
      <w:r>
        <w:separator/>
      </w:r>
    </w:p>
  </w:endnote>
  <w:endnote w:type="continuationSeparator" w:id="0">
    <w:p w:rsidR="00E8743D" w:rsidRDefault="00E8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43D" w:rsidRDefault="00E8743D">
      <w:pPr>
        <w:spacing w:after="0" w:line="240" w:lineRule="auto"/>
      </w:pPr>
      <w:r>
        <w:separator/>
      </w:r>
    </w:p>
  </w:footnote>
  <w:footnote w:type="continuationSeparator" w:id="0">
    <w:p w:rsidR="00E8743D" w:rsidRDefault="00E87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43D" w:rsidRDefault="00E874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0E68"/>
    <w:multiLevelType w:val="hybridMultilevel"/>
    <w:tmpl w:val="FFFFFFFF"/>
    <w:lvl w:ilvl="0" w:tplc="D4CAFDD2">
      <w:start w:val="1"/>
      <w:numFmt w:val="decimal"/>
      <w:lvlText w:val="%1."/>
      <w:lvlJc w:val="left"/>
      <w:rPr>
        <w:rFonts w:cs="Times New Roman"/>
      </w:rPr>
    </w:lvl>
    <w:lvl w:ilvl="1" w:tplc="F2402A5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AF0E99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5E0BBF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BA630F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35E290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5A4D54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320384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25A2D6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A001D4E"/>
    <w:multiLevelType w:val="hybridMultilevel"/>
    <w:tmpl w:val="FFFFFFFF"/>
    <w:lvl w:ilvl="0" w:tplc="E2AC6E32">
      <w:start w:val="1"/>
      <w:numFmt w:val="decimal"/>
      <w:lvlText w:val="%1."/>
      <w:lvlJc w:val="left"/>
      <w:rPr>
        <w:rFonts w:cs="Times New Roman"/>
      </w:rPr>
    </w:lvl>
    <w:lvl w:ilvl="1" w:tplc="E6EC735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B4BAB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AAA60A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2168F3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3FAB84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0B68CF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852ED74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5E3C3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A8F46CA"/>
    <w:multiLevelType w:val="hybridMultilevel"/>
    <w:tmpl w:val="FFFFFFFF"/>
    <w:lvl w:ilvl="0" w:tplc="D7E4E1A0">
      <w:start w:val="1"/>
      <w:numFmt w:val="decimal"/>
      <w:lvlText w:val="%1."/>
      <w:lvlJc w:val="left"/>
      <w:rPr>
        <w:rFonts w:cs="Times New Roman"/>
      </w:rPr>
    </w:lvl>
    <w:lvl w:ilvl="1" w:tplc="6E24F56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9781D0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4586A7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CBC5CF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C945A5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8825CA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14C604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678632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17BA"/>
    <w:rsid w:val="00037F35"/>
    <w:rsid w:val="000D15C9"/>
    <w:rsid w:val="000E4CE6"/>
    <w:rsid w:val="001734E3"/>
    <w:rsid w:val="005A17BA"/>
    <w:rsid w:val="0061479F"/>
    <w:rsid w:val="0063141B"/>
    <w:rsid w:val="00642E2E"/>
    <w:rsid w:val="0065439C"/>
    <w:rsid w:val="00696AE5"/>
    <w:rsid w:val="00737628"/>
    <w:rsid w:val="008C5DD5"/>
    <w:rsid w:val="00A228B9"/>
    <w:rsid w:val="00B1270E"/>
    <w:rsid w:val="00B266C9"/>
    <w:rsid w:val="00C0305B"/>
    <w:rsid w:val="00C402D0"/>
    <w:rsid w:val="00CF7237"/>
    <w:rsid w:val="00E8743D"/>
    <w:rsid w:val="00F7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5A17BA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7BA"/>
    <w:pPr>
      <w:keepNext/>
      <w:keepLines/>
      <w:spacing w:before="480"/>
      <w:outlineLvl w:val="0"/>
    </w:pPr>
    <w:rPr>
      <w:sz w:val="40"/>
      <w:szCs w:val="40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7BA"/>
    <w:pPr>
      <w:keepNext/>
      <w:keepLines/>
      <w:spacing w:before="360"/>
      <w:outlineLvl w:val="1"/>
    </w:pPr>
    <w:rPr>
      <w:sz w:val="34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7BA"/>
    <w:pPr>
      <w:keepNext/>
      <w:keepLines/>
      <w:spacing w:before="320"/>
      <w:outlineLvl w:val="2"/>
    </w:pPr>
    <w:rPr>
      <w:sz w:val="30"/>
      <w:szCs w:val="30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7BA"/>
    <w:pPr>
      <w:keepNext/>
      <w:keepLines/>
      <w:spacing w:before="320"/>
      <w:outlineLvl w:val="3"/>
    </w:pPr>
    <w:rPr>
      <w:b/>
      <w:bCs/>
      <w:sz w:val="26"/>
      <w:szCs w:val="26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7BA"/>
    <w:pPr>
      <w:keepNext/>
      <w:keepLines/>
      <w:spacing w:before="320"/>
      <w:outlineLvl w:val="4"/>
    </w:pPr>
    <w:rPr>
      <w:b/>
      <w:bCs/>
      <w:sz w:val="24"/>
      <w:szCs w:val="24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7BA"/>
    <w:pPr>
      <w:keepNext/>
      <w:keepLines/>
      <w:spacing w:before="320"/>
      <w:outlineLvl w:val="5"/>
    </w:pPr>
    <w:rPr>
      <w:b/>
      <w:bCs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7BA"/>
    <w:pPr>
      <w:keepNext/>
      <w:keepLines/>
      <w:spacing w:before="320"/>
      <w:outlineLvl w:val="6"/>
    </w:pPr>
    <w:rPr>
      <w:b/>
      <w:bCs/>
      <w:i/>
      <w:iCs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7BA"/>
    <w:pPr>
      <w:keepNext/>
      <w:keepLines/>
      <w:spacing w:before="320"/>
      <w:outlineLvl w:val="7"/>
    </w:pPr>
    <w:rPr>
      <w:i/>
      <w:iCs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7BA"/>
    <w:pPr>
      <w:keepNext/>
      <w:keepLines/>
      <w:spacing w:before="320"/>
      <w:outlineLvl w:val="8"/>
    </w:pPr>
    <w:rPr>
      <w:i/>
      <w:iCs/>
      <w:sz w:val="21"/>
      <w:szCs w:val="21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7BA"/>
    <w:rPr>
      <w:rFonts w:ascii="Arial" w:hAnsi="Arial" w:cs="Times New Roman"/>
      <w:sz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7BA"/>
    <w:rPr>
      <w:rFonts w:ascii="Arial" w:hAnsi="Arial" w:cs="Times New Roman"/>
      <w:sz w:val="3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7BA"/>
    <w:rPr>
      <w:rFonts w:ascii="Arial" w:hAnsi="Arial" w:cs="Times New Roman"/>
      <w:sz w:val="3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7BA"/>
    <w:rPr>
      <w:rFonts w:ascii="Arial" w:hAnsi="Arial" w:cs="Times New Roman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7BA"/>
    <w:rPr>
      <w:rFonts w:ascii="Arial" w:hAnsi="Arial" w:cs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7BA"/>
    <w:rPr>
      <w:rFonts w:ascii="Arial" w:hAnsi="Arial" w:cs="Times New Roman"/>
      <w:b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7BA"/>
    <w:rPr>
      <w:rFonts w:ascii="Arial" w:hAnsi="Arial" w:cs="Times New Roman"/>
      <w:b/>
      <w:i/>
      <w:sz w:val="2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7BA"/>
    <w:rPr>
      <w:rFonts w:ascii="Arial" w:hAnsi="Arial" w:cs="Times New Roman"/>
      <w:i/>
      <w:sz w:val="2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7BA"/>
    <w:rPr>
      <w:rFonts w:ascii="Arial" w:hAnsi="Arial" w:cs="Times New Roman"/>
      <w:i/>
      <w:sz w:val="21"/>
    </w:rPr>
  </w:style>
  <w:style w:type="paragraph" w:styleId="Title">
    <w:name w:val="Title"/>
    <w:basedOn w:val="Normal"/>
    <w:next w:val="Normal"/>
    <w:link w:val="TitleChar"/>
    <w:uiPriority w:val="99"/>
    <w:qFormat/>
    <w:rsid w:val="005A17BA"/>
    <w:pPr>
      <w:spacing w:before="300"/>
      <w:contextualSpacing/>
    </w:pPr>
    <w:rPr>
      <w:sz w:val="48"/>
      <w:szCs w:val="48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5A17BA"/>
    <w:rPr>
      <w:rFonts w:cs="Times New Roman"/>
      <w:sz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7BA"/>
    <w:pPr>
      <w:spacing w:before="200"/>
    </w:pPr>
    <w:rPr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7BA"/>
    <w:rPr>
      <w:rFonts w:cs="Times New Roman"/>
      <w:sz w:val="24"/>
    </w:rPr>
  </w:style>
  <w:style w:type="paragraph" w:styleId="Quote">
    <w:name w:val="Quote"/>
    <w:basedOn w:val="Normal"/>
    <w:next w:val="Normal"/>
    <w:link w:val="QuoteChar"/>
    <w:uiPriority w:val="99"/>
    <w:qFormat/>
    <w:rsid w:val="005A17BA"/>
    <w:pPr>
      <w:ind w:left="720" w:right="720"/>
    </w:pPr>
    <w:rPr>
      <w:i/>
      <w:sz w:val="20"/>
      <w:szCs w:val="20"/>
      <w:lang w:eastAsia="ru-RU"/>
    </w:rPr>
  </w:style>
  <w:style w:type="character" w:customStyle="1" w:styleId="QuoteChar">
    <w:name w:val="Quote Char"/>
    <w:basedOn w:val="DefaultParagraphFont"/>
    <w:link w:val="Quote"/>
    <w:uiPriority w:val="99"/>
    <w:locked/>
    <w:rsid w:val="005A17BA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A17B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  <w:sz w:val="20"/>
      <w:szCs w:val="20"/>
      <w:lang w:eastAsia="ru-RU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5A17BA"/>
    <w:rPr>
      <w:rFonts w:cs="Times New Roman"/>
      <w:i/>
    </w:rPr>
  </w:style>
  <w:style w:type="paragraph" w:styleId="Header">
    <w:name w:val="header"/>
    <w:basedOn w:val="Normal"/>
    <w:link w:val="HeaderChar"/>
    <w:uiPriority w:val="99"/>
    <w:rsid w:val="005A17BA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A17BA"/>
    <w:rPr>
      <w:rFonts w:cs="Times New Roman"/>
    </w:rPr>
  </w:style>
  <w:style w:type="paragraph" w:styleId="Footer">
    <w:name w:val="footer"/>
    <w:basedOn w:val="Normal"/>
    <w:link w:val="FooterChar1"/>
    <w:uiPriority w:val="99"/>
    <w:rsid w:val="005A17BA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A17BA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5A17BA"/>
    <w:rPr>
      <w:b/>
      <w:bCs/>
      <w:color w:val="5B9BD5"/>
      <w:sz w:val="18"/>
      <w:szCs w:val="18"/>
    </w:rPr>
  </w:style>
  <w:style w:type="character" w:customStyle="1" w:styleId="FooterChar1">
    <w:name w:val="Footer Char1"/>
    <w:link w:val="Footer"/>
    <w:uiPriority w:val="99"/>
    <w:locked/>
    <w:rsid w:val="005A17BA"/>
  </w:style>
  <w:style w:type="table" w:styleId="TableGrid">
    <w:name w:val="Table Grid"/>
    <w:basedOn w:val="TableNormal"/>
    <w:uiPriority w:val="99"/>
    <w:rsid w:val="005A17B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99"/>
    <w:rsid w:val="005A17BA"/>
    <w:rPr>
      <w:sz w:val="20"/>
      <w:szCs w:val="20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99"/>
    <w:rsid w:val="005A17BA"/>
    <w:rPr>
      <w:sz w:val="20"/>
      <w:szCs w:val="20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uiPriority w:val="99"/>
    <w:rsid w:val="005A17BA"/>
    <w:rPr>
      <w:sz w:val="20"/>
      <w:szCs w:val="20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">
    <w:name w:val="Grid Table 1 Light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2">
    <w:name w:val="Grid Table 1 Light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3">
    <w:name w:val="Grid Table 1 Light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4">
    <w:name w:val="Grid Table 1 Light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5">
    <w:name w:val="Grid Table 1 Light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6">
    <w:name w:val="Grid Table 1 Light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">
    <w:name w:val="Grid Table 2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8A2D8"/>
        <w:insideH w:val="single" w:sz="4" w:space="0" w:color="68A2D8"/>
        <w:insideV w:val="single" w:sz="4" w:space="0" w:color="68A2D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2">
    <w:name w:val="Grid Table 2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3">
    <w:name w:val="Grid Table 2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4">
    <w:name w:val="Grid Table 2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5">
    <w:name w:val="Grid Table 2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6">
    <w:name w:val="Grid Table 2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">
    <w:name w:val="Grid Table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1">
    <w:name w:val="Grid Table 3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68A2D8"/>
        <w:insideH w:val="single" w:sz="4" w:space="0" w:color="68A2D8"/>
        <w:insideV w:val="single" w:sz="4" w:space="0" w:color="68A2D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2">
    <w:name w:val="Grid Table 3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3">
    <w:name w:val="Grid Table 3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4">
    <w:name w:val="Grid Table 3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5">
    <w:name w:val="Grid Table 3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6">
    <w:name w:val="Grid Table 3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">
    <w:name w:val="Grid Table 4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">
    <w:name w:val="Grid Table 4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3">
    <w:name w:val="Grid Table 4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4">
    <w:name w:val="Grid Table 4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">
    <w:name w:val="Grid Table 4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">
    <w:name w:val="Grid Table 4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">
    <w:name w:val="Grid Table 5 Dark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2">
    <w:name w:val="Grid Table 5 Dark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3">
    <w:name w:val="Grid Table 5 Dark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4">
    <w:name w:val="Grid Table 5 Dark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">
    <w:name w:val="Grid Table 5 Dark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6">
    <w:name w:val="Grid Table 5 Dark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1">
    <w:name w:val="Grid Table 6 Colorful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CCCEA"/>
        <w:left w:val="single" w:sz="4" w:space="0" w:color="ACCCEA"/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2">
    <w:name w:val="Grid Table 6 Colorful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3">
    <w:name w:val="Grid Table 6 Colorful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4">
    <w:name w:val="Grid Table 6 Colorful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5">
    <w:name w:val="Grid Table 6 Colorful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4472C4"/>
        <w:insideV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-Accent6">
    <w:name w:val="Grid Table 6 Colorful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">
    <w:name w:val="Grid Table 7 Colorful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1">
    <w:name w:val="Grid Table 7 Colorful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2">
    <w:name w:val="Grid Table 7 Colorful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3">
    <w:name w:val="Grid Table 7 Colorful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4">
    <w:name w:val="Grid Table 7 Colorful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5">
    <w:name w:val="Grid Table 7 Colorful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-Accent6">
    <w:name w:val="Grid Table 7 Colorful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">
    <w:name w:val="List Table 1 Light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1">
    <w:name w:val="List Table 1 Light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2">
    <w:name w:val="List Table 1 Light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3">
    <w:name w:val="List Table 1 Light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4">
    <w:name w:val="List Table 1 Light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5">
    <w:name w:val="List Table 1 Light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-Accent6">
    <w:name w:val="List Table 1 Light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">
    <w:name w:val="List Table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1">
    <w:name w:val="List Table 2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2C6E7"/>
        <w:bottom w:val="single" w:sz="4" w:space="0" w:color="A2C6E7"/>
        <w:insideH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2">
    <w:name w:val="List Table 2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58A"/>
        <w:bottom w:val="single" w:sz="4" w:space="0" w:color="F4B58A"/>
        <w:insideH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3">
    <w:name w:val="List Table 2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4">
    <w:name w:val="List Table 2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B6F"/>
        <w:bottom w:val="single" w:sz="4" w:space="0" w:color="FFDB6F"/>
        <w:insideH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5">
    <w:name w:val="List Table 2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AFDD"/>
        <w:bottom w:val="single" w:sz="4" w:space="0" w:color="95AFDD"/>
        <w:insideH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-Accent6">
    <w:name w:val="List Table 2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DD394"/>
        <w:bottom w:val="single" w:sz="4" w:space="0" w:color="ADD394"/>
        <w:insideH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">
    <w:name w:val="List Table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">
    <w:name w:val="List Table 3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2">
    <w:name w:val="List Table 3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3">
    <w:name w:val="List Table 3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4">
    <w:name w:val="List Table 3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5">
    <w:name w:val="List Table 3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DA9DB"/>
        <w:left w:val="single" w:sz="4" w:space="0" w:color="8DA9DB"/>
        <w:bottom w:val="single" w:sz="4" w:space="0" w:color="8DA9DB"/>
        <w:right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6">
    <w:name w:val="List Table 3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1">
    <w:name w:val="List Table 4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2">
    <w:name w:val="List Table 4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3">
    <w:name w:val="List Table 4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4">
    <w:name w:val="List Table 4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5">
    <w:name w:val="List Table 4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6">
    <w:name w:val="List Table 4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">
    <w:name w:val="List Table 5 Dark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1">
    <w:name w:val="List Table 5 Dark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5B9BD5"/>
        <w:left w:val="single" w:sz="32" w:space="0" w:color="5B9BD5"/>
        <w:bottom w:val="single" w:sz="32" w:space="0" w:color="5B9BD5"/>
        <w:right w:val="single" w:sz="32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2">
    <w:name w:val="List Table 5 Dark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3">
    <w:name w:val="List Table 5 Dark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4">
    <w:name w:val="List Table 5 Dark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5">
    <w:name w:val="List Table 5 Dark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8DA9DB"/>
        <w:left w:val="single" w:sz="32" w:space="0" w:color="8DA9DB"/>
        <w:bottom w:val="single" w:sz="32" w:space="0" w:color="8DA9DB"/>
        <w:right w:val="single" w:sz="32" w:space="0" w:color="8DA9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6">
    <w:name w:val="List Table 5 Dark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">
    <w:name w:val="List Table 6 Colorful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1">
    <w:name w:val="List Table 6 Colorful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bottom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2">
    <w:name w:val="List Table 6 Colorful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4B184"/>
        <w:bottom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3">
    <w:name w:val="List Table 6 Colorful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bottom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4">
    <w:name w:val="List Table 6 Colorful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D865"/>
        <w:bottom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5">
    <w:name w:val="List Table 6 Colorful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DA9DB"/>
        <w:bottom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-Accent6">
    <w:name w:val="List Table 6 Colorful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9D08E"/>
        <w:bottom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">
    <w:name w:val="List Table 7 Colorful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1">
    <w:name w:val="List Table 7 Colorful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2">
    <w:name w:val="List Table 7 Colorful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F4B18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3">
    <w:name w:val="List Table 7 Colorful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4">
    <w:name w:val="List Table 7 Colorful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FFD86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5">
    <w:name w:val="List Table 7 Colorful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8DA9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-Accent6">
    <w:name w:val="List Table 7 Colorful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right w:val="single" w:sz="4" w:space="0" w:color="A9D08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">
    <w:name w:val="Lined - Accent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1">
    <w:name w:val="Lined - Accent 1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2">
    <w:name w:val="Lined - Accent 2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3">
    <w:name w:val="Lined - Accent 3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4">
    <w:name w:val="Lined - Accent 4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5">
    <w:name w:val="Lined - Accent 5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-Accent6">
    <w:name w:val="Lined - Accent 6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">
    <w:name w:val="Bordered &amp; Lined - Accent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1">
    <w:name w:val="Bordered &amp; Lined - Accent 1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2">
    <w:name w:val="Bordered &amp; Lined - Accent 2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3">
    <w:name w:val="Bordered &amp; Lined - Accent 3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4">
    <w:name w:val="Bordered &amp; Lined - Accent 4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5">
    <w:name w:val="Bordered &amp; Lined - Accent 5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Lined-Accent6">
    <w:name w:val="Bordered &amp; Lined - Accent 6"/>
    <w:uiPriority w:val="99"/>
    <w:rsid w:val="005A17BA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">
    <w:name w:val="Bordered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1">
    <w:name w:val="Bordered - Accent 1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2">
    <w:name w:val="Bordered - Accent 2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3">
    <w:name w:val="Bordered - Accent 3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4">
    <w:name w:val="Bordered - Accent 4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5">
    <w:name w:val="Bordered - Accent 5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rdered-Accent6">
    <w:name w:val="Bordered - Accent 6"/>
    <w:uiPriority w:val="99"/>
    <w:rsid w:val="005A17BA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A17BA"/>
    <w:rPr>
      <w:rFonts w:cs="Times New Roman"/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5A17BA"/>
    <w:pPr>
      <w:spacing w:after="40" w:line="240" w:lineRule="auto"/>
    </w:pPr>
    <w:rPr>
      <w:sz w:val="18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5A17BA"/>
    <w:rPr>
      <w:rFonts w:cs="Times New Roman"/>
      <w:sz w:val="18"/>
    </w:rPr>
  </w:style>
  <w:style w:type="character" w:styleId="FootnoteReference">
    <w:name w:val="footnote reference"/>
    <w:basedOn w:val="DefaultParagraphFont"/>
    <w:uiPriority w:val="99"/>
    <w:rsid w:val="005A17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A17BA"/>
    <w:pPr>
      <w:spacing w:after="0" w:line="240" w:lineRule="auto"/>
    </w:pPr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A17BA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5A17BA"/>
    <w:rPr>
      <w:rFonts w:cs="Times New Roman"/>
      <w:vertAlign w:val="superscript"/>
    </w:rPr>
  </w:style>
  <w:style w:type="paragraph" w:styleId="TOC1">
    <w:name w:val="toc 1"/>
    <w:basedOn w:val="Normal"/>
    <w:next w:val="Normal"/>
    <w:uiPriority w:val="99"/>
    <w:rsid w:val="005A17BA"/>
    <w:pPr>
      <w:spacing w:after="57"/>
    </w:pPr>
  </w:style>
  <w:style w:type="paragraph" w:styleId="TOC2">
    <w:name w:val="toc 2"/>
    <w:basedOn w:val="Normal"/>
    <w:next w:val="Normal"/>
    <w:uiPriority w:val="99"/>
    <w:rsid w:val="005A17BA"/>
    <w:pPr>
      <w:spacing w:after="57"/>
      <w:ind w:left="283"/>
    </w:pPr>
  </w:style>
  <w:style w:type="paragraph" w:styleId="TOC3">
    <w:name w:val="toc 3"/>
    <w:basedOn w:val="Normal"/>
    <w:next w:val="Normal"/>
    <w:uiPriority w:val="99"/>
    <w:rsid w:val="005A17BA"/>
    <w:pPr>
      <w:spacing w:after="57"/>
      <w:ind w:left="567"/>
    </w:pPr>
  </w:style>
  <w:style w:type="paragraph" w:styleId="TOC4">
    <w:name w:val="toc 4"/>
    <w:basedOn w:val="Normal"/>
    <w:next w:val="Normal"/>
    <w:uiPriority w:val="99"/>
    <w:rsid w:val="005A17BA"/>
    <w:pPr>
      <w:spacing w:after="57"/>
      <w:ind w:left="850"/>
    </w:pPr>
  </w:style>
  <w:style w:type="paragraph" w:styleId="TOC5">
    <w:name w:val="toc 5"/>
    <w:basedOn w:val="Normal"/>
    <w:next w:val="Normal"/>
    <w:uiPriority w:val="99"/>
    <w:rsid w:val="005A17BA"/>
    <w:pPr>
      <w:spacing w:after="57"/>
      <w:ind w:left="1134"/>
    </w:pPr>
  </w:style>
  <w:style w:type="paragraph" w:styleId="TOC6">
    <w:name w:val="toc 6"/>
    <w:basedOn w:val="Normal"/>
    <w:next w:val="Normal"/>
    <w:uiPriority w:val="99"/>
    <w:rsid w:val="005A17BA"/>
    <w:pPr>
      <w:spacing w:after="57"/>
      <w:ind w:left="1417"/>
    </w:pPr>
  </w:style>
  <w:style w:type="paragraph" w:styleId="TOC7">
    <w:name w:val="toc 7"/>
    <w:basedOn w:val="Normal"/>
    <w:next w:val="Normal"/>
    <w:uiPriority w:val="99"/>
    <w:rsid w:val="005A17BA"/>
    <w:pPr>
      <w:spacing w:after="57"/>
      <w:ind w:left="1701"/>
    </w:pPr>
  </w:style>
  <w:style w:type="paragraph" w:styleId="TOC8">
    <w:name w:val="toc 8"/>
    <w:basedOn w:val="Normal"/>
    <w:next w:val="Normal"/>
    <w:uiPriority w:val="99"/>
    <w:rsid w:val="005A17BA"/>
    <w:pPr>
      <w:spacing w:after="57"/>
      <w:ind w:left="1984"/>
    </w:pPr>
  </w:style>
  <w:style w:type="paragraph" w:styleId="TOC9">
    <w:name w:val="toc 9"/>
    <w:basedOn w:val="Normal"/>
    <w:next w:val="Normal"/>
    <w:uiPriority w:val="99"/>
    <w:rsid w:val="005A17BA"/>
    <w:pPr>
      <w:spacing w:after="57"/>
      <w:ind w:left="2268"/>
    </w:pPr>
  </w:style>
  <w:style w:type="paragraph" w:styleId="TOCHeading">
    <w:name w:val="TOC Heading"/>
    <w:basedOn w:val="Heading1"/>
    <w:uiPriority w:val="99"/>
    <w:qFormat/>
    <w:rsid w:val="005A17BA"/>
    <w:pPr>
      <w:keepNext w:val="0"/>
      <w:keepLines w:val="0"/>
      <w:spacing w:before="0"/>
      <w:outlineLvl w:val="9"/>
    </w:pPr>
    <w:rPr>
      <w:sz w:val="22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rsid w:val="005A17BA"/>
    <w:pPr>
      <w:spacing w:after="0"/>
    </w:pPr>
  </w:style>
  <w:style w:type="paragraph" w:styleId="NoSpacing">
    <w:name w:val="No Spacing"/>
    <w:basedOn w:val="Normal"/>
    <w:uiPriority w:val="99"/>
    <w:qFormat/>
    <w:rsid w:val="005A17BA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5A17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45</TotalTime>
  <Pages>7</Pages>
  <Words>1824</Words>
  <Characters>10401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Тест-кейс</dc:title>
  <dc:subject/>
  <dc:creator>naris</dc:creator>
  <cp:keywords/>
  <dc:description/>
  <cp:lastModifiedBy>naris</cp:lastModifiedBy>
  <cp:revision>4</cp:revision>
  <dcterms:created xsi:type="dcterms:W3CDTF">2023-11-09T13:44:00Z</dcterms:created>
  <dcterms:modified xsi:type="dcterms:W3CDTF">2023-11-11T09:34:00Z</dcterms:modified>
</cp:coreProperties>
</file>